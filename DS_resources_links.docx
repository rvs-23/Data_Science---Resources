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A4E" w14:textId="7775B748" w:rsidR="00D80ED9" w:rsidRPr="00B467E4" w:rsidRDefault="00540AF0" w:rsidP="00B467E4">
      <w:pPr>
        <w:pStyle w:val="IntenseQuote"/>
        <w:rPr>
          <w:sz w:val="80"/>
          <w:szCs w:val="80"/>
        </w:rPr>
      </w:pPr>
      <w:r w:rsidRPr="00B467E4">
        <w:rPr>
          <w:sz w:val="80"/>
          <w:szCs w:val="80"/>
        </w:rPr>
        <w:t>Data Science Useful Links</w:t>
      </w:r>
    </w:p>
    <w:sdt>
      <w:sdtPr>
        <w:id w:val="149718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12041666" w14:textId="67DFCB9C" w:rsidR="00B467E4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8057185" w:history="1">
            <w:r w:rsidR="00B467E4" w:rsidRPr="003558E1">
              <w:rPr>
                <w:rStyle w:val="Hyperlink"/>
                <w:noProof/>
              </w:rPr>
              <w:t>Python</w:t>
            </w:r>
            <w:r w:rsidR="00B467E4">
              <w:rPr>
                <w:noProof/>
                <w:webHidden/>
              </w:rPr>
              <w:tab/>
            </w:r>
            <w:r w:rsidR="00B467E4">
              <w:rPr>
                <w:noProof/>
                <w:webHidden/>
              </w:rPr>
              <w:fldChar w:fldCharType="begin"/>
            </w:r>
            <w:r w:rsidR="00B467E4">
              <w:rPr>
                <w:noProof/>
                <w:webHidden/>
              </w:rPr>
              <w:instrText xml:space="preserve"> PAGEREF _Toc118057185 \h </w:instrText>
            </w:r>
            <w:r w:rsidR="00B467E4">
              <w:rPr>
                <w:noProof/>
                <w:webHidden/>
              </w:rPr>
            </w:r>
            <w:r w:rsidR="00B467E4">
              <w:rPr>
                <w:noProof/>
                <w:webHidden/>
              </w:rPr>
              <w:fldChar w:fldCharType="separate"/>
            </w:r>
            <w:r w:rsidR="00B467E4">
              <w:rPr>
                <w:noProof/>
                <w:webHidden/>
              </w:rPr>
              <w:t>2</w:t>
            </w:r>
            <w:r w:rsidR="00B467E4">
              <w:rPr>
                <w:noProof/>
                <w:webHidden/>
              </w:rPr>
              <w:fldChar w:fldCharType="end"/>
            </w:r>
          </w:hyperlink>
        </w:p>
        <w:p w14:paraId="41DBFA15" w14:textId="2DD91B57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86" w:history="1">
            <w:r w:rsidRPr="003558E1">
              <w:rPr>
                <w:rStyle w:val="Hyperlink"/>
                <w:rFonts w:ascii="Calibri" w:hAnsi="Calibri" w:cs="Calibri"/>
                <w:noProof/>
              </w:rPr>
              <w:t>Design Aphorisms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C5DB" w14:textId="63E1435F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87" w:history="1">
            <w:r w:rsidRPr="003558E1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2E4F" w14:textId="7E2BF9EE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88" w:history="1">
            <w:r w:rsidRPr="003558E1">
              <w:rPr>
                <w:rStyle w:val="Hyperlink"/>
                <w:rFonts w:ascii="Calibri" w:hAnsi="Calibri" w:cs="Calibri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7F0A" w14:textId="6A378331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89" w:history="1">
            <w:r w:rsidRPr="003558E1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83AB" w14:textId="6CD78033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0" w:history="1">
            <w:r w:rsidRPr="003558E1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F338" w14:textId="174FA369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1" w:history="1">
            <w:r w:rsidRPr="003558E1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5261" w14:textId="2BDC42A2" w:rsidR="00B467E4" w:rsidRDefault="00B467E4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18057192" w:history="1">
            <w:r w:rsidRPr="003558E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456D" w14:textId="13C33955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3" w:history="1">
            <w:r w:rsidRPr="003558E1">
              <w:rPr>
                <w:rStyle w:val="Hyperlink"/>
                <w:rFonts w:ascii="Calibri" w:hAnsi="Calibri" w:cs="Calibri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6D8C" w14:textId="5BCCEFB4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4" w:history="1">
            <w:r w:rsidRPr="003558E1">
              <w:rPr>
                <w:rStyle w:val="Hyperlink"/>
                <w:rFonts w:ascii="Calibri" w:hAnsi="Calibri" w:cs="Calibri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4C95" w14:textId="415E1808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5" w:history="1">
            <w:r w:rsidRPr="003558E1">
              <w:rPr>
                <w:rStyle w:val="Hyperlink"/>
                <w:rFonts w:ascii="Calibri" w:hAnsi="Calibri" w:cs="Calibri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B6DD" w14:textId="3ECD7BED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6" w:history="1">
            <w:r w:rsidRPr="003558E1">
              <w:rPr>
                <w:rStyle w:val="Hyperlink"/>
                <w:rFonts w:ascii="Calibri" w:hAnsi="Calibri" w:cs="Calibri"/>
                <w:noProof/>
              </w:rPr>
              <w:t>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0D3F" w14:textId="108B92CE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7" w:history="1">
            <w:r w:rsidRPr="003558E1">
              <w:rPr>
                <w:rStyle w:val="Hyperlink"/>
                <w:rFonts w:ascii="Calibri" w:hAnsi="Calibri" w:cs="Calibri"/>
                <w:noProof/>
              </w:rPr>
              <w:t>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FA9F" w14:textId="65800F7A" w:rsidR="00B467E4" w:rsidRDefault="00B467E4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18057198" w:history="1">
            <w:r w:rsidRPr="003558E1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87F5" w14:textId="0A1C42F9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199" w:history="1">
            <w:r w:rsidRPr="003558E1">
              <w:rPr>
                <w:rStyle w:val="Hyperlink"/>
                <w:rFonts w:ascii="Calibri" w:hAnsi="Calibri" w:cs="Calibri"/>
                <w:noProof/>
              </w:rPr>
              <w:t>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8A3C" w14:textId="6E9C2A52" w:rsidR="00B467E4" w:rsidRDefault="00B467E4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18057200" w:history="1">
            <w:r w:rsidRPr="003558E1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FD89" w14:textId="4AA3AC67" w:rsidR="00B467E4" w:rsidRDefault="00B467E4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18057201" w:history="1">
            <w:r w:rsidRPr="003558E1">
              <w:rPr>
                <w:rStyle w:val="Hyperlink"/>
                <w:rFonts w:ascii="Calibri" w:hAnsi="Calibri" w:cs="Calibri"/>
                <w:noProof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2D2A" w14:textId="014E9646" w:rsidR="00B467E4" w:rsidRDefault="00B467E4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18057202" w:history="1">
            <w:r w:rsidRPr="003558E1">
              <w:rPr>
                <w:rStyle w:val="Hyperlink"/>
                <w:noProof/>
              </w:rPr>
              <w:t>Git &amp;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672C" w14:textId="65000854" w:rsidR="00B467E4" w:rsidRDefault="00B467E4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18057203" w:history="1">
            <w:r w:rsidRPr="003558E1">
              <w:rPr>
                <w:rStyle w:val="Hyperlink"/>
                <w:noProof/>
              </w:rPr>
              <w:t>Report Writing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BE54" w14:textId="59823734" w:rsidR="00B467E4" w:rsidRDefault="00B467E4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18057204" w:history="1">
            <w:r w:rsidRPr="003558E1">
              <w:rPr>
                <w:rStyle w:val="Hyperlink"/>
                <w:noProof/>
              </w:rPr>
              <w:t>Courses &amp; Other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3F8B" w14:textId="463170F6" w:rsidR="006821CE" w:rsidRDefault="002A2A27" w:rsidP="006821CE">
          <w:r>
            <w:rPr>
              <w:b/>
              <w:bCs/>
              <w:noProof/>
            </w:rPr>
            <w:fldChar w:fldCharType="end"/>
          </w:r>
        </w:p>
      </w:sdtContent>
    </w:sdt>
    <w:p w14:paraId="04B6CD92" w14:textId="77777777" w:rsidR="006821CE" w:rsidRDefault="006821CE" w:rsidP="00092794">
      <w:pPr>
        <w:pStyle w:val="Heading2"/>
        <w:spacing w:after="138"/>
      </w:pPr>
    </w:p>
    <w:p w14:paraId="59D5464D" w14:textId="4A5A4932" w:rsidR="00524387" w:rsidRDefault="00540AF0" w:rsidP="00092794">
      <w:pPr>
        <w:pStyle w:val="Heading2"/>
        <w:spacing w:after="138"/>
      </w:pPr>
      <w:bookmarkStart w:id="0" w:name="_Toc118057185"/>
      <w:r>
        <w:t>Python</w:t>
      </w:r>
      <w:bookmarkEnd w:id="0"/>
    </w:p>
    <w:p w14:paraId="54F29D03" w14:textId="7A7E5A6C" w:rsidR="00540AF0" w:rsidRDefault="00540AF0" w:rsidP="00092794">
      <w:pPr>
        <w:spacing w:after="138"/>
      </w:pPr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" w:name="_Toc118057186"/>
      <w:r w:rsidRPr="00540AF0">
        <w:rPr>
          <w:rFonts w:ascii="Calibri" w:hAnsi="Calibri" w:cs="Calibri"/>
          <w:sz w:val="28"/>
          <w:szCs w:val="28"/>
        </w:rPr>
        <w:t>Design Aphorisms</w:t>
      </w:r>
      <w:bookmarkEnd w:id="1"/>
    </w:p>
    <w:p w14:paraId="2AC38C88" w14:textId="46F5A9EB" w:rsidR="00092794" w:rsidRPr="00092794" w:rsidRDefault="00092794" w:rsidP="00092794">
      <w:pPr>
        <w:spacing w:after="138"/>
      </w:pPr>
      <w:r>
        <w:tab/>
      </w:r>
      <w:hyperlink r:id="rId8" w:history="1">
        <w:r w:rsidRPr="00B73FE1">
          <w:rPr>
            <w:rStyle w:val="Hyperlink"/>
          </w:rPr>
          <w:t>PEP 20 -- The Zen of Python | Python.org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18057187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2"/>
    </w:p>
    <w:p w14:paraId="1CA8EE62" w14:textId="5D62BBB9" w:rsidR="00092794" w:rsidRDefault="00092794" w:rsidP="00092794">
      <w:pPr>
        <w:spacing w:after="138"/>
      </w:pPr>
      <w:r>
        <w:tab/>
      </w:r>
      <w:hyperlink r:id="rId9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0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18057188"/>
      <w:r w:rsidRPr="00540AF0">
        <w:rPr>
          <w:rFonts w:ascii="Calibri" w:hAnsi="Calibri" w:cs="Calibri"/>
          <w:sz w:val="28"/>
          <w:szCs w:val="28"/>
        </w:rPr>
        <w:t>OOP</w:t>
      </w:r>
      <w:bookmarkEnd w:id="3"/>
    </w:p>
    <w:p w14:paraId="1F482D00" w14:textId="77777777" w:rsidR="00092794" w:rsidRDefault="00092794" w:rsidP="00092794">
      <w:pPr>
        <w:pStyle w:val="ListParagraph"/>
        <w:spacing w:after="138"/>
      </w:pPr>
      <w:hyperlink r:id="rId11" w:history="1">
        <w:r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92794" w:rsidP="00092794">
      <w:pPr>
        <w:pStyle w:val="ListParagraph"/>
        <w:spacing w:after="138"/>
        <w:rPr>
          <w:rStyle w:val="Hyperlink"/>
        </w:rPr>
      </w:pPr>
      <w:hyperlink r:id="rId12" w:history="1">
        <w:r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92794" w:rsidP="00E86080">
      <w:pPr>
        <w:pStyle w:val="ListParagraph"/>
        <w:spacing w:after="138"/>
        <w:rPr>
          <w:color w:val="0000FF"/>
          <w:u w:val="single"/>
        </w:rPr>
      </w:pPr>
      <w:hyperlink r:id="rId13" w:history="1">
        <w:r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18057189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4"/>
    </w:p>
    <w:p w14:paraId="71B28A04" w14:textId="73C62F7A" w:rsidR="00E86080" w:rsidRPr="00E86080" w:rsidRDefault="00996540" w:rsidP="00996540">
      <w:pPr>
        <w:ind w:firstLine="720"/>
        <w:rPr>
          <w:lang w:eastAsia="en-IN"/>
        </w:rPr>
      </w:pPr>
      <w:hyperlink r:id="rId14" w:history="1">
        <w:r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18057190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5"/>
    </w:p>
    <w:p w14:paraId="4D8CA0C9" w14:textId="426E1364" w:rsidR="00E86080" w:rsidRDefault="00E86080" w:rsidP="00E86080">
      <w:pPr>
        <w:spacing w:after="40"/>
        <w:ind w:firstLine="720"/>
      </w:pPr>
      <w:hyperlink r:id="rId15" w:history="1">
        <w:r>
          <w:rPr>
            <w:rStyle w:val="Hyperlink"/>
          </w:rPr>
          <w:t>About - Project Euler</w:t>
        </w:r>
      </w:hyperlink>
    </w:p>
    <w:p w14:paraId="27010F32" w14:textId="2D31A5C6" w:rsidR="00E86080" w:rsidRDefault="00E86080" w:rsidP="00E86080">
      <w:pPr>
        <w:spacing w:after="40"/>
        <w:ind w:firstLine="720"/>
        <w:rPr>
          <w:rStyle w:val="Hyperlink"/>
        </w:rPr>
      </w:pPr>
      <w:hyperlink r:id="rId16" w:history="1">
        <w:r>
          <w:rPr>
            <w:rStyle w:val="Hyperlink"/>
          </w:rPr>
          <w:t>The Python Challenge</w:t>
        </w:r>
      </w:hyperlink>
    </w:p>
    <w:p w14:paraId="0243CD80" w14:textId="151857EE" w:rsidR="00E86080" w:rsidRDefault="00E86080" w:rsidP="00E86080">
      <w:pPr>
        <w:ind w:left="720"/>
        <w:rPr>
          <w:rStyle w:val="Hyperlink"/>
        </w:rPr>
      </w:pPr>
      <w:hyperlink r:id="rId17" w:history="1">
        <w:r>
          <w:rPr>
            <w:rStyle w:val="Hyperlink"/>
          </w:rPr>
          <w:t>The Big Book of Small Python Project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18057191"/>
      <w:r>
        <w:rPr>
          <w:rFonts w:ascii="Calibri" w:hAnsi="Calibri" w:cs="Calibri"/>
          <w:sz w:val="28"/>
          <w:szCs w:val="28"/>
        </w:rPr>
        <w:t>Code Visualization</w:t>
      </w:r>
      <w:bookmarkEnd w:id="6"/>
    </w:p>
    <w:p w14:paraId="6613872B" w14:textId="0D10F15C" w:rsidR="001D0B31" w:rsidRDefault="00996540" w:rsidP="001D0B31">
      <w:pPr>
        <w:ind w:firstLine="720"/>
        <w:rPr>
          <w:rStyle w:val="Hyperlink"/>
        </w:rPr>
      </w:pPr>
      <w:hyperlink r:id="rId18" w:history="1">
        <w:r>
          <w:rPr>
            <w:rStyle w:val="Hyperlink"/>
          </w:rPr>
          <w:t>Python Tutor - Visualize Python, Java, C, C++, JavaScript, TypeScript, and Ruby code execution</w:t>
        </w:r>
      </w:hyperlink>
    </w:p>
    <w:p w14:paraId="5E080267" w14:textId="45E61D86" w:rsidR="001D0B31" w:rsidRDefault="001D0B31" w:rsidP="001D0B31">
      <w:pPr>
        <w:ind w:firstLine="720"/>
        <w:rPr>
          <w:lang w:eastAsia="en-IN"/>
        </w:rPr>
      </w:pPr>
    </w:p>
    <w:p w14:paraId="28077BCB" w14:textId="4224D39E" w:rsidR="00C8185C" w:rsidRDefault="00C8185C" w:rsidP="001D0B31">
      <w:pPr>
        <w:ind w:firstLine="720"/>
        <w:rPr>
          <w:lang w:eastAsia="en-IN"/>
        </w:rPr>
      </w:pPr>
    </w:p>
    <w:p w14:paraId="19D72912" w14:textId="6E4F54C1" w:rsidR="00C8185C" w:rsidRDefault="00C8185C" w:rsidP="001D0B31">
      <w:pPr>
        <w:ind w:firstLine="720"/>
        <w:rPr>
          <w:lang w:eastAsia="en-IN"/>
        </w:rPr>
      </w:pPr>
    </w:p>
    <w:p w14:paraId="7473594F" w14:textId="77777777" w:rsidR="00C8185C" w:rsidRDefault="00C8185C" w:rsidP="001D0B31">
      <w:pPr>
        <w:ind w:firstLine="720"/>
        <w:rPr>
          <w:lang w:eastAsia="en-IN"/>
        </w:rPr>
      </w:pPr>
    </w:p>
    <w:p w14:paraId="167DABA6" w14:textId="32686C82" w:rsidR="00524387" w:rsidRDefault="00540AF0" w:rsidP="00092794">
      <w:pPr>
        <w:pStyle w:val="Heading2"/>
        <w:spacing w:after="138"/>
      </w:pPr>
      <w:bookmarkStart w:id="7" w:name="_Toc118057192"/>
      <w:r>
        <w:lastRenderedPageBreak/>
        <w:t>Machine Learning</w:t>
      </w:r>
      <w:bookmarkEnd w:id="7"/>
    </w:p>
    <w:p w14:paraId="6B17890C" w14:textId="00F178B1" w:rsidR="00174B2B" w:rsidRDefault="00174B2B" w:rsidP="00174B2B"/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8" w:name="_Toc118057193"/>
      <w:r>
        <w:rPr>
          <w:rFonts w:ascii="Calibri" w:hAnsi="Calibri" w:cs="Calibri"/>
          <w:sz w:val="28"/>
          <w:szCs w:val="28"/>
        </w:rPr>
        <w:t>Algorithms</w:t>
      </w:r>
      <w:bookmarkEnd w:id="8"/>
    </w:p>
    <w:p w14:paraId="3C63B649" w14:textId="22A138D8" w:rsidR="00AC431C" w:rsidRPr="00AC431C" w:rsidRDefault="00AC431C" w:rsidP="007A389C">
      <w:pPr>
        <w:ind w:firstLine="720"/>
        <w:rPr>
          <w:lang w:eastAsia="en-IN"/>
        </w:rPr>
      </w:pPr>
      <w:r>
        <w:t xml:space="preserve">Tree based: </w:t>
      </w:r>
      <w:hyperlink r:id="rId19" w:history="1">
        <w:r>
          <w:rPr>
            <w:rStyle w:val="Hyperlink"/>
          </w:rPr>
          <w:t>52.Trees.key (mlvu.github.io)</w:t>
        </w:r>
      </w:hyperlink>
    </w:p>
    <w:p w14:paraId="759C0572" w14:textId="6A422BB4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18057194"/>
      <w:r>
        <w:rPr>
          <w:rFonts w:ascii="Calibri" w:hAnsi="Calibri" w:cs="Calibri"/>
          <w:sz w:val="28"/>
          <w:szCs w:val="28"/>
        </w:rPr>
        <w:t>Metrics</w:t>
      </w:r>
      <w:bookmarkEnd w:id="9"/>
    </w:p>
    <w:p w14:paraId="4F41DD0A" w14:textId="18B8E25D" w:rsidR="007A389C" w:rsidRPr="007A389C" w:rsidRDefault="007A389C" w:rsidP="007A389C">
      <w:r>
        <w:tab/>
      </w:r>
      <w:hyperlink r:id="rId20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0" w:name="_Toc118057195"/>
      <w:r>
        <w:rPr>
          <w:rFonts w:ascii="Calibri" w:hAnsi="Calibri" w:cs="Calibri"/>
          <w:sz w:val="28"/>
          <w:szCs w:val="28"/>
        </w:rPr>
        <w:t>Projects</w:t>
      </w:r>
      <w:bookmarkEnd w:id="10"/>
    </w:p>
    <w:p w14:paraId="3085B9C1" w14:textId="415C9B26" w:rsidR="007A389C" w:rsidRPr="007A389C" w:rsidRDefault="007A389C" w:rsidP="007A389C">
      <w:pPr>
        <w:ind w:firstLine="720"/>
        <w:rPr>
          <w:color w:val="0000FF"/>
          <w:u w:val="single"/>
        </w:rPr>
      </w:pPr>
      <w:hyperlink r:id="rId21" w:history="1">
        <w:r>
          <w:rPr>
            <w:rStyle w:val="Hyperlink"/>
          </w:rPr>
          <w:t>CS 229: Machine Learning Final Projects, Autumn 2014 (stanford.edu)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18057196"/>
      <w:r w:rsidRPr="00540AF0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1"/>
    </w:p>
    <w:p w14:paraId="4CE64E85" w14:textId="07D0D04C" w:rsidR="007A389C" w:rsidRPr="007A389C" w:rsidRDefault="007A389C" w:rsidP="007A389C">
      <w:pPr>
        <w:ind w:firstLine="720"/>
        <w:rPr>
          <w:color w:val="0000FF"/>
          <w:u w:val="single"/>
        </w:rPr>
      </w:pPr>
      <w:hyperlink r:id="rId22" w:history="1">
        <w:r>
          <w:rPr>
            <w:rStyle w:val="Hyperlink"/>
          </w:rPr>
          <w:t xml:space="preserve">The latest in Machine Learning | Papers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18057197"/>
      <w:r>
        <w:rPr>
          <w:rFonts w:ascii="Calibri" w:hAnsi="Calibri" w:cs="Calibri"/>
          <w:sz w:val="28"/>
          <w:szCs w:val="28"/>
        </w:rPr>
        <w:t>Practice</w:t>
      </w:r>
      <w:bookmarkEnd w:id="12"/>
    </w:p>
    <w:p w14:paraId="235D56FF" w14:textId="77777777" w:rsidR="007A389C" w:rsidRDefault="007A389C" w:rsidP="007A389C">
      <w:pPr>
        <w:ind w:firstLine="720"/>
      </w:pPr>
      <w:hyperlink r:id="rId23" w:history="1">
        <w:r>
          <w:rPr>
            <w:rStyle w:val="Hyperlink"/>
          </w:rPr>
          <w:t>Interview Query | Interview Questions</w:t>
        </w:r>
      </w:hyperlink>
    </w:p>
    <w:p w14:paraId="292E381C" w14:textId="6D2B4690" w:rsidR="00C8185C" w:rsidRDefault="00C8185C" w:rsidP="00C8185C"/>
    <w:p w14:paraId="293F5548" w14:textId="15D6E061" w:rsidR="00624C6B" w:rsidRDefault="00624C6B" w:rsidP="00624C6B">
      <w:pPr>
        <w:spacing w:after="138"/>
      </w:pPr>
    </w:p>
    <w:p w14:paraId="7DB77808" w14:textId="40B5D5F0" w:rsidR="00624C6B" w:rsidRDefault="00624C6B" w:rsidP="00624C6B">
      <w:pPr>
        <w:pStyle w:val="Heading2"/>
        <w:spacing w:after="138"/>
      </w:pPr>
      <w:bookmarkStart w:id="13" w:name="_Toc118057198"/>
      <w:r>
        <w:t>Deep Learning</w:t>
      </w:r>
      <w:bookmarkEnd w:id="13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4" w:name="_Toc118057199"/>
      <w:r>
        <w:rPr>
          <w:rFonts w:ascii="Calibri" w:hAnsi="Calibri" w:cs="Calibri"/>
          <w:sz w:val="28"/>
          <w:szCs w:val="28"/>
        </w:rPr>
        <w:t>Visualize</w:t>
      </w:r>
      <w:bookmarkEnd w:id="14"/>
    </w:p>
    <w:p w14:paraId="53470C3C" w14:textId="792529B8" w:rsidR="00773D87" w:rsidRDefault="00624C6B" w:rsidP="00FB094D">
      <w:pPr>
        <w:ind w:firstLine="720"/>
        <w:rPr>
          <w:lang w:eastAsia="en-IN"/>
        </w:rPr>
      </w:pPr>
      <w:hyperlink r:id="rId24" w:history="1">
        <w:proofErr w:type="spellStart"/>
        <w:r>
          <w:rPr>
            <w:rStyle w:val="Hyperlink"/>
          </w:rPr>
          <w:t>alexlenail</w:t>
        </w:r>
        <w:proofErr w:type="spellEnd"/>
        <w:r>
          <w:rPr>
            <w:rStyle w:val="Hyperlink"/>
          </w:rPr>
          <w:t>/NN-SVG: Publication-ready NN-architecture schematics. (github.com)</w:t>
        </w:r>
      </w:hyperlink>
    </w:p>
    <w:p w14:paraId="21BE5E7F" w14:textId="77777777" w:rsidR="00FB094D" w:rsidRPr="00427597" w:rsidRDefault="00FB094D" w:rsidP="00FB094D">
      <w:pPr>
        <w:ind w:firstLine="720"/>
        <w:rPr>
          <w:lang w:eastAsia="en-IN"/>
        </w:rPr>
      </w:pPr>
    </w:p>
    <w:p w14:paraId="71E0FAC1" w14:textId="707057CD" w:rsidR="00524387" w:rsidRDefault="00524387" w:rsidP="00092794">
      <w:pPr>
        <w:spacing w:after="138"/>
      </w:pPr>
    </w:p>
    <w:p w14:paraId="666766A8" w14:textId="30EF7280" w:rsidR="00FB094D" w:rsidRDefault="00540AF0" w:rsidP="00917B7B">
      <w:pPr>
        <w:pStyle w:val="Heading2"/>
        <w:spacing w:after="138"/>
      </w:pPr>
      <w:bookmarkStart w:id="15" w:name="_Toc118057200"/>
      <w:r>
        <w:t>SQL</w:t>
      </w:r>
      <w:bookmarkEnd w:id="15"/>
    </w:p>
    <w:p w14:paraId="6D085AA9" w14:textId="77777777" w:rsidR="00917B7B" w:rsidRPr="00917B7B" w:rsidRDefault="00917B7B" w:rsidP="00917B7B"/>
    <w:p w14:paraId="66101BA1" w14:textId="61611AD8" w:rsidR="00773D87" w:rsidRDefault="00773D87" w:rsidP="00773D8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6" w:name="_Toc118057201"/>
      <w:r>
        <w:rPr>
          <w:rFonts w:ascii="Calibri" w:hAnsi="Calibri" w:cs="Calibri"/>
          <w:sz w:val="28"/>
          <w:szCs w:val="28"/>
        </w:rPr>
        <w:t>Learn</w:t>
      </w:r>
      <w:bookmarkEnd w:id="16"/>
    </w:p>
    <w:p w14:paraId="0C89E5AD" w14:textId="5C305D52" w:rsidR="00364390" w:rsidRPr="00FB094D" w:rsidRDefault="00773D87" w:rsidP="00FB094D">
      <w:pPr>
        <w:ind w:firstLine="720"/>
        <w:rPr>
          <w:color w:val="0000FF"/>
          <w:u w:val="single"/>
          <w:lang w:eastAsia="en-IN"/>
        </w:rPr>
      </w:pPr>
      <w:hyperlink r:id="rId25" w:history="1">
        <w:r w:rsidRPr="007E73A9">
          <w:rPr>
            <w:rStyle w:val="Hyperlink"/>
            <w:lang w:eastAsia="en-IN"/>
          </w:rPr>
          <w:t>https://sqlbolt.com/lesson/</w:t>
        </w:r>
      </w:hyperlink>
    </w:p>
    <w:p w14:paraId="19CCBF57" w14:textId="182EE9C2" w:rsidR="00540AF0" w:rsidRDefault="00364390" w:rsidP="00092794">
      <w:pPr>
        <w:pStyle w:val="Heading2"/>
        <w:spacing w:after="138"/>
      </w:pPr>
      <w:bookmarkStart w:id="17" w:name="_Toc118057202"/>
      <w:r>
        <w:lastRenderedPageBreak/>
        <w:t>Git &amp; GitHub</w:t>
      </w:r>
      <w:bookmarkEnd w:id="17"/>
    </w:p>
    <w:p w14:paraId="7496D0DE" w14:textId="44FB4636" w:rsidR="00896E83" w:rsidRDefault="00896E83" w:rsidP="00896E83">
      <w:pPr>
        <w:ind w:firstLine="720"/>
        <w:rPr>
          <w:rStyle w:val="Hyperlink"/>
        </w:rPr>
      </w:pPr>
      <w:hyperlink r:id="rId26" w:history="1">
        <w:r>
          <w:rPr>
            <w:rStyle w:val="Hyperlink"/>
          </w:rPr>
          <w:t>Learn Git Branching</w:t>
        </w:r>
      </w:hyperlink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75ED26B3" w14:textId="7BB859CE" w:rsidR="00572C4C" w:rsidRDefault="00572C4C" w:rsidP="00572C4C">
      <w:pPr>
        <w:pStyle w:val="Heading2"/>
        <w:spacing w:after="138"/>
      </w:pPr>
      <w:bookmarkStart w:id="18" w:name="_Toc118057203"/>
      <w:r>
        <w:t>Report Writing &amp; Documentation</w:t>
      </w:r>
      <w:bookmarkEnd w:id="18"/>
    </w:p>
    <w:p w14:paraId="6A5A3B74" w14:textId="22A7C8A7" w:rsidR="00572C4C" w:rsidRDefault="00572C4C" w:rsidP="00572C4C"/>
    <w:p w14:paraId="61E5E7A6" w14:textId="57834EEE" w:rsidR="00572C4C" w:rsidRDefault="00572C4C" w:rsidP="00572C4C">
      <w:pPr>
        <w:spacing w:after="0" w:line="271" w:lineRule="auto"/>
        <w:ind w:firstLine="720"/>
        <w:rPr>
          <w:rStyle w:val="Hyperlink"/>
        </w:rPr>
      </w:pPr>
      <w:hyperlink r:id="rId27" w:history="1">
        <w:r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572C4C" w:rsidP="00572C4C">
      <w:pPr>
        <w:spacing w:after="0" w:line="271" w:lineRule="auto"/>
        <w:ind w:left="720"/>
        <w:rPr>
          <w:rStyle w:val="Hyperlink"/>
        </w:rPr>
      </w:pPr>
      <w:hyperlink r:id="rId28" w:history="1">
        <w:r>
          <w:rPr>
            <w:rStyle w:val="Hyperlink"/>
          </w:rPr>
          <w:t>Process Documentation: Definition, Best Practices &amp; How to Do It (helpjuice.com)</w:t>
        </w:r>
      </w:hyperlink>
    </w:p>
    <w:p w14:paraId="6F50AA68" w14:textId="77777777" w:rsidR="00572C4C" w:rsidRPr="00572C4C" w:rsidRDefault="00572C4C" w:rsidP="00572C4C"/>
    <w:p w14:paraId="64A35B82" w14:textId="69FA8807" w:rsidR="001E754F" w:rsidRDefault="001E754F" w:rsidP="00896E83">
      <w:pPr>
        <w:ind w:firstLine="720"/>
        <w:rPr>
          <w:rStyle w:val="Hyperlink"/>
        </w:rPr>
      </w:pPr>
    </w:p>
    <w:p w14:paraId="4B4173C5" w14:textId="01F22DE3" w:rsidR="001E754F" w:rsidRDefault="001E754F" w:rsidP="001E754F">
      <w:pPr>
        <w:pStyle w:val="Heading2"/>
        <w:spacing w:after="138"/>
      </w:pPr>
      <w:bookmarkStart w:id="19" w:name="_Toc118057204"/>
      <w:r>
        <w:t>Courses &amp; Other learning</w:t>
      </w:r>
      <w:bookmarkEnd w:id="19"/>
    </w:p>
    <w:p w14:paraId="23ABE347" w14:textId="77777777" w:rsidR="001E754F" w:rsidRDefault="001E754F" w:rsidP="001E754F">
      <w:pPr>
        <w:ind w:firstLine="720"/>
        <w:rPr>
          <w:lang w:eastAsia="en-IN"/>
        </w:rPr>
      </w:pPr>
      <w:hyperlink r:id="rId29" w:history="1">
        <w:r w:rsidRPr="00D36408">
          <w:rPr>
            <w:rStyle w:val="Hyperlink"/>
            <w:lang w:eastAsia="en-IN"/>
          </w:rPr>
          <w:t>Introduction to Computer Science with Python</w:t>
        </w:r>
      </w:hyperlink>
      <w:r>
        <w:rPr>
          <w:lang w:eastAsia="en-IN"/>
        </w:rPr>
        <w:tab/>
      </w:r>
    </w:p>
    <w:p w14:paraId="143AF2FD" w14:textId="3E178E28" w:rsidR="001E754F" w:rsidRDefault="001E754F" w:rsidP="001E754F">
      <w:pPr>
        <w:ind w:firstLine="720"/>
        <w:rPr>
          <w:rStyle w:val="Hyperlink"/>
          <w:lang w:eastAsia="en-IN"/>
        </w:rPr>
      </w:pPr>
      <w:hyperlink r:id="rId30" w:history="1">
        <w:r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1E754F" w:rsidP="001E754F">
      <w:pPr>
        <w:ind w:firstLine="720"/>
        <w:rPr>
          <w:rStyle w:val="Hyperlink"/>
        </w:rPr>
      </w:pPr>
      <w:hyperlink r:id="rId31" w:history="1">
        <w:r>
          <w:rPr>
            <w:rStyle w:val="Hyperlink"/>
          </w:rPr>
          <w:t>Microsoft Learn | Microsoft Docs</w:t>
        </w:r>
      </w:hyperlink>
    </w:p>
    <w:p w14:paraId="72671E3F" w14:textId="77777777" w:rsidR="001E754F" w:rsidRDefault="001E754F" w:rsidP="001E754F">
      <w:pPr>
        <w:ind w:firstLine="720"/>
        <w:rPr>
          <w:rStyle w:val="Hyperlink"/>
        </w:rPr>
      </w:pPr>
      <w:hyperlink r:id="rId32" w:history="1">
        <w:r w:rsidRPr="003F053A">
          <w:rPr>
            <w:rStyle w:val="Hyperlink"/>
          </w:rPr>
          <w:t>Data School</w:t>
        </w:r>
      </w:hyperlink>
    </w:p>
    <w:p w14:paraId="790055D0" w14:textId="77777777" w:rsidR="001E754F" w:rsidRDefault="001E754F" w:rsidP="001E754F">
      <w:pPr>
        <w:ind w:firstLine="720"/>
        <w:rPr>
          <w:rStyle w:val="Hyperlink"/>
          <w:lang w:eastAsia="en-IN"/>
        </w:rPr>
      </w:pPr>
      <w:hyperlink r:id="rId33" w:history="1">
        <w:r w:rsidRPr="003D3EFD">
          <w:rPr>
            <w:rStyle w:val="Hyperlink"/>
            <w:lang w:eastAsia="en-IN"/>
          </w:rPr>
          <w:t>30 days of JavaScript</w:t>
        </w:r>
      </w:hyperlink>
    </w:p>
    <w:p w14:paraId="5ACA652E" w14:textId="623582EC" w:rsidR="00896E83" w:rsidRPr="00EC485D" w:rsidRDefault="001E754F" w:rsidP="00EC485D">
      <w:pPr>
        <w:ind w:firstLine="720"/>
        <w:rPr>
          <w:color w:val="0000FF"/>
          <w:u w:val="single"/>
          <w:lang w:eastAsia="en-IN"/>
        </w:rPr>
      </w:pPr>
      <w:hyperlink r:id="rId34" w:history="1">
        <w:r w:rsidRPr="00DE53F9">
          <w:rPr>
            <w:rStyle w:val="Hyperlink"/>
            <w:lang w:eastAsia="en-IN"/>
          </w:rPr>
          <w:t>Repository of Machine Learning courses</w:t>
        </w:r>
      </w:hyperlink>
    </w:p>
    <w:sectPr w:rsidR="00896E83" w:rsidRPr="00EC485D">
      <w:footerReference w:type="default" r:id="rId35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7136" w14:textId="77777777" w:rsidR="00F355D0" w:rsidRDefault="00F355D0">
      <w:pPr>
        <w:spacing w:after="0" w:line="240" w:lineRule="auto"/>
      </w:pPr>
      <w:r>
        <w:separator/>
      </w:r>
    </w:p>
  </w:endnote>
  <w:endnote w:type="continuationSeparator" w:id="0">
    <w:p w14:paraId="717A6E83" w14:textId="77777777" w:rsidR="00F355D0" w:rsidRDefault="00F3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3DCD" w14:textId="77777777" w:rsidR="00F355D0" w:rsidRDefault="00F355D0">
      <w:pPr>
        <w:spacing w:after="0" w:line="240" w:lineRule="auto"/>
      </w:pPr>
      <w:r>
        <w:separator/>
      </w:r>
    </w:p>
  </w:footnote>
  <w:footnote w:type="continuationSeparator" w:id="0">
    <w:p w14:paraId="666A0C97" w14:textId="77777777" w:rsidR="00F355D0" w:rsidRDefault="00F35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92794"/>
    <w:rsid w:val="0014345B"/>
    <w:rsid w:val="00174B2B"/>
    <w:rsid w:val="001D0B31"/>
    <w:rsid w:val="001E754F"/>
    <w:rsid w:val="0021535D"/>
    <w:rsid w:val="002A2A27"/>
    <w:rsid w:val="00364390"/>
    <w:rsid w:val="00427597"/>
    <w:rsid w:val="00524387"/>
    <w:rsid w:val="00540AF0"/>
    <w:rsid w:val="00572C4C"/>
    <w:rsid w:val="00624C6B"/>
    <w:rsid w:val="006821CE"/>
    <w:rsid w:val="00773D87"/>
    <w:rsid w:val="0078509D"/>
    <w:rsid w:val="007A389C"/>
    <w:rsid w:val="00896E83"/>
    <w:rsid w:val="009054DA"/>
    <w:rsid w:val="00917B7B"/>
    <w:rsid w:val="00996540"/>
    <w:rsid w:val="00AC431C"/>
    <w:rsid w:val="00B467E4"/>
    <w:rsid w:val="00BF58AF"/>
    <w:rsid w:val="00C8185C"/>
    <w:rsid w:val="00CB7D2E"/>
    <w:rsid w:val="00D22466"/>
    <w:rsid w:val="00D80ED9"/>
    <w:rsid w:val="00E7454B"/>
    <w:rsid w:val="00E86080"/>
    <w:rsid w:val="00EA1EA3"/>
    <w:rsid w:val="00EC485D"/>
    <w:rsid w:val="00F355D0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cative.io/blog/object-oriented-programming" TargetMode="External"/><Relationship Id="rId18" Type="http://schemas.openxmlformats.org/officeDocument/2006/relationships/hyperlink" Target="https://pythontutor.com/" TargetMode="External"/><Relationship Id="rId26" Type="http://schemas.openxmlformats.org/officeDocument/2006/relationships/hyperlink" Target="https://learngitbranching.js.org/" TargetMode="External"/><Relationship Id="rId21" Type="http://schemas.openxmlformats.org/officeDocument/2006/relationships/hyperlink" Target="http://cs229.stanford.edu/projects2014.html" TargetMode="External"/><Relationship Id="rId34" Type="http://schemas.openxmlformats.org/officeDocument/2006/relationships/hyperlink" Target="https://github.com/dair-ai/ML-YouTube-Cours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3-object-oriented-programming/" TargetMode="External"/><Relationship Id="rId17" Type="http://schemas.openxmlformats.org/officeDocument/2006/relationships/hyperlink" Target="https://inventwithpython.com/bigbookpython/" TargetMode="External"/><Relationship Id="rId25" Type="http://schemas.openxmlformats.org/officeDocument/2006/relationships/hyperlink" Target="https://sqlbolt.com/lesson/" TargetMode="External"/><Relationship Id="rId33" Type="http://schemas.openxmlformats.org/officeDocument/2006/relationships/hyperlink" Target="https://github.com/Asabeneh/30-Days-Of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ythonchallenge.com/" TargetMode="External"/><Relationship Id="rId20" Type="http://schemas.openxmlformats.org/officeDocument/2006/relationships/hyperlink" Target="https://neptune.ai/blog/balanced-accuracy" TargetMode="External"/><Relationship Id="rId29" Type="http://schemas.openxmlformats.org/officeDocument/2006/relationships/hyperlink" Target="https://www.youtube.com/watch?v=nykOeWgQcHM&amp;list=PLUl4u3cNGP63WbdFxL8giv4yhgdMGaZ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learn/modules/python-object-oriented-programming/" TargetMode="External"/><Relationship Id="rId24" Type="http://schemas.openxmlformats.org/officeDocument/2006/relationships/hyperlink" Target="https://github.com/alexlenail/NN-SVG" TargetMode="External"/><Relationship Id="rId32" Type="http://schemas.openxmlformats.org/officeDocument/2006/relationships/hyperlink" Target="https://www.dataschool.io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rojecteuler.net/" TargetMode="External"/><Relationship Id="rId23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28" Type="http://schemas.openxmlformats.org/officeDocument/2006/relationships/hyperlink" Target="https://helpjuice.com/blog/process-documentat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ep8.org/" TargetMode="External"/><Relationship Id="rId19" Type="http://schemas.openxmlformats.org/officeDocument/2006/relationships/hyperlink" Target="https://mlvu.github.io/lectures/52.Trees.annotated.pdf" TargetMode="External"/><Relationship Id="rId31" Type="http://schemas.openxmlformats.org/officeDocument/2006/relationships/hyperlink" Target="https://docs.microsoft.com/en-us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wn.net/Articles/868490/" TargetMode="External"/><Relationship Id="rId14" Type="http://schemas.openxmlformats.org/officeDocument/2006/relationships/hyperlink" Target="https://pycon2016.regex.training/regex-intro" TargetMode="External"/><Relationship Id="rId22" Type="http://schemas.openxmlformats.org/officeDocument/2006/relationships/hyperlink" Target="https://paperswithcode.com/" TargetMode="External"/><Relationship Id="rId27" Type="http://schemas.openxmlformats.org/officeDocument/2006/relationships/hyperlink" Target="https://guides.lib.berkeley.edu/how-to-write-good-documentation" TargetMode="External"/><Relationship Id="rId30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python.org/dev/peps/pep-0020/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27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2022-10-12T19:18:00Z</dcterms:created>
  <dcterms:modified xsi:type="dcterms:W3CDTF">2022-10-30T15:49:00Z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